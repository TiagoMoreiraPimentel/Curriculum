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6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CD1C34" w:rsidRPr="00D40ACF" w14:paraId="3292826A" w14:textId="77777777" w:rsidTr="00CD1C34">
        <w:trPr>
          <w:trHeight w:val="4410"/>
        </w:trPr>
        <w:tc>
          <w:tcPr>
            <w:tcW w:w="3600" w:type="dxa"/>
            <w:vAlign w:val="bottom"/>
          </w:tcPr>
          <w:p w14:paraId="73175767" w14:textId="77777777" w:rsidR="00CD1C34" w:rsidRPr="00D40ACF" w:rsidRDefault="00CD1C34" w:rsidP="00CD1C34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61811077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36F69D04" w14:textId="77777777" w:rsid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tiago moreira</w:t>
            </w:r>
            <w:r w:rsidR="00CD1C34" w:rsidRPr="003E393F">
              <w:rPr>
                <w:noProof/>
                <w:sz w:val="72"/>
                <w:szCs w:val="72"/>
                <w:lang w:val="pt-BR"/>
              </w:rPr>
              <w:t xml:space="preserve"> </w:t>
            </w:r>
          </w:p>
          <w:p w14:paraId="2F617D6C" w14:textId="0A440640" w:rsidR="00CD1C34" w:rsidRPr="003E393F" w:rsidRDefault="003E393F" w:rsidP="00CD1C3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3E393F">
              <w:rPr>
                <w:noProof/>
                <w:sz w:val="72"/>
                <w:szCs w:val="72"/>
                <w:lang w:val="pt-BR"/>
              </w:rPr>
              <w:t>pimentel</w:t>
            </w:r>
          </w:p>
          <w:p w14:paraId="014A1D71" w14:textId="77777777" w:rsidR="003E393F" w:rsidRPr="003E393F" w:rsidRDefault="003E393F" w:rsidP="00CD1C34">
            <w:pPr>
              <w:pStyle w:val="Subttulo"/>
              <w:rPr>
                <w:noProof/>
                <w:spacing w:val="0"/>
                <w:w w:val="65"/>
                <w:lang w:val="pt-BR"/>
              </w:rPr>
            </w:pPr>
          </w:p>
          <w:p w14:paraId="4A156A0E" w14:textId="0A42A46E" w:rsidR="00CD1C34" w:rsidRPr="00D40ACF" w:rsidRDefault="003E393F" w:rsidP="00CD1C34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spacing w:val="0"/>
                <w:w w:val="100"/>
                <w:lang w:val="pt-BR"/>
              </w:rPr>
              <w:t>Analista de sistemas desenvolvedor Jr</w:t>
            </w:r>
          </w:p>
        </w:tc>
      </w:tr>
      <w:tr w:rsidR="00CD1C34" w:rsidRPr="00D40ACF" w14:paraId="0294C47C" w14:textId="77777777" w:rsidTr="00CD1C34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CE2254EE619A4957B7F37FEFA28A26AD"/>
              </w:placeholder>
              <w:temporary/>
              <w:showingPlcHdr/>
              <w15:appearance w15:val="hidden"/>
            </w:sdtPr>
            <w:sdtContent>
              <w:p w14:paraId="39A1E27E" w14:textId="77777777" w:rsidR="00CD1C34" w:rsidRPr="00D40ACF" w:rsidRDefault="00CD1C34" w:rsidP="00CD1C34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0B6210BB" w14:textId="38525EC7" w:rsidR="00CD1C34" w:rsidRPr="00D40ACF" w:rsidRDefault="007E345B" w:rsidP="00CD1C34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Sou um profissional com habilidades para trabalhar como analista de diversas áreas, estudante de Análise e Desenvolvimento de Sistemas na faculdade anhanguera. Possuo diversos cursos extracurriculares na área de T.I e ciência de dados., tenho conhecimentos avançados em Excel e Power BI., estudante da linguagem de programação Python e Java. trabalho bem sob pressão, capacidade para liderar e trabalhar em equipe.</w:t>
            </w: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3135C3E29F2F4D1A907FC9447CAFC59D"/>
              </w:placeholder>
              <w:temporary/>
              <w:showingPlcHdr/>
              <w15:appearance w15:val="hidden"/>
            </w:sdtPr>
            <w:sdtContent>
              <w:p w14:paraId="4C288D9B" w14:textId="77777777" w:rsidR="00CD1C34" w:rsidRPr="00D40ACF" w:rsidRDefault="00CD1C34" w:rsidP="00CD1C34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9B257EBB6F704032810C999A595F87D0"/>
              </w:placeholder>
              <w:temporary/>
              <w:showingPlcHdr/>
              <w15:appearance w15:val="hidden"/>
            </w:sdtPr>
            <w:sdtContent>
              <w:p w14:paraId="4ACD4B93" w14:textId="77777777" w:rsidR="00CD1C34" w:rsidRPr="00D40ACF" w:rsidRDefault="00CD1C34" w:rsidP="00CD1C3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40D91F31" w14:textId="357285C2" w:rsidR="00CD1C34" w:rsidRPr="00CD1C34" w:rsidRDefault="00CD1C34" w:rsidP="00CD1C34">
            <w:pPr>
              <w:rPr>
                <w:noProof/>
                <w:lang w:val="pt-BR"/>
              </w:rPr>
            </w:pPr>
            <w:r w:rsidRPr="00CD1C34">
              <w:rPr>
                <w:noProof/>
                <w:lang w:val="pt-BR"/>
              </w:rPr>
              <w:t xml:space="preserve">(11) </w:t>
            </w:r>
            <w:r w:rsidR="00330D51">
              <w:rPr>
                <w:noProof/>
                <w:lang w:val="pt-BR"/>
              </w:rPr>
              <w:t>94709</w:t>
            </w:r>
            <w:r w:rsidR="007E345B">
              <w:rPr>
                <w:noProof/>
                <w:lang w:val="pt-BR"/>
              </w:rPr>
              <w:t>-</w:t>
            </w:r>
            <w:r w:rsidR="00330D51">
              <w:rPr>
                <w:noProof/>
                <w:lang w:val="pt-BR"/>
              </w:rPr>
              <w:t>6148</w:t>
            </w:r>
          </w:p>
          <w:p w14:paraId="648E7E01" w14:textId="77777777" w:rsidR="00CD1C34" w:rsidRPr="00CD1C34" w:rsidRDefault="00CD1C34" w:rsidP="00CD1C34">
            <w:pPr>
              <w:rPr>
                <w:noProof/>
                <w:lang w:val="pt-BR"/>
              </w:rPr>
            </w:pPr>
          </w:p>
          <w:p w14:paraId="62CA21A1" w14:textId="7B095B95" w:rsidR="00B10D2A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0784CC27" w14:textId="4D60E72E" w:rsidR="00CD1C34" w:rsidRPr="00CD1C34" w:rsidRDefault="00330D51" w:rsidP="00CD1C34">
            <w:pPr>
              <w:rPr>
                <w:noProof/>
                <w:lang w:val="pt-BR"/>
              </w:rPr>
            </w:pPr>
            <w:hyperlink r:id="rId10" w:history="1">
              <w:r>
                <w:rPr>
                  <w:rStyle w:val="Hyperlink"/>
                </w:rPr>
                <w:t>Tiago Pimentel | L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nkedIn</w:t>
              </w:r>
            </w:hyperlink>
          </w:p>
          <w:p w14:paraId="0C98ADB7" w14:textId="16839394" w:rsidR="00CD1C34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6B9083CA" w14:textId="4093850D" w:rsidR="00B10D2A" w:rsidRPr="00CD1C34" w:rsidRDefault="00330D51" w:rsidP="00CD1C34">
            <w:pPr>
              <w:rPr>
                <w:noProof/>
                <w:lang w:val="pt-BR"/>
              </w:rPr>
            </w:pPr>
            <w:hyperlink r:id="rId11" w:history="1">
              <w:r>
                <w:rPr>
                  <w:rStyle w:val="Hyperlink"/>
                </w:rPr>
                <w:t>Tiago MorePimentel (github)</w:t>
              </w:r>
            </w:hyperlink>
          </w:p>
          <w:p w14:paraId="4C45CA3F" w14:textId="358AAE34" w:rsidR="00CD1C34" w:rsidRPr="00D40ACF" w:rsidRDefault="00B10D2A" w:rsidP="00B10D2A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 EMAIL:</w:t>
            </w:r>
          </w:p>
          <w:p w14:paraId="2C6CB44C" w14:textId="3AC99AE8" w:rsidR="00CD1C34" w:rsidRPr="00D40ACF" w:rsidRDefault="00330D51" w:rsidP="00CD1C34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tiagomoreirapimentel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@</w:t>
            </w:r>
            <w:r>
              <w:rPr>
                <w:noProof/>
                <w:color w:val="B85A22" w:themeColor="accent2" w:themeShade="BF"/>
                <w:lang w:val="pt-BR"/>
              </w:rPr>
              <w:t>hotmail</w:t>
            </w:r>
            <w:r w:rsidR="00CD1C34">
              <w:rPr>
                <w:noProof/>
                <w:color w:val="B85A22" w:themeColor="accent2" w:themeShade="BF"/>
                <w:lang w:val="pt-BR"/>
              </w:rPr>
              <w:t>.com</w:t>
            </w:r>
          </w:p>
          <w:p w14:paraId="614D802E" w14:textId="77777777" w:rsidR="00CD1C34" w:rsidRPr="00D40ACF" w:rsidRDefault="00CD1C34" w:rsidP="00CD1C34">
            <w:pPr>
              <w:rPr>
                <w:noProof/>
                <w:lang w:val="pt-BR"/>
              </w:rPr>
            </w:pPr>
          </w:p>
          <w:p w14:paraId="753B43DE" w14:textId="1C6E7663" w:rsidR="00CD1C34" w:rsidRPr="00D40ACF" w:rsidRDefault="00AE6CF9" w:rsidP="00CD1C3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Projetos</w:t>
            </w:r>
          </w:p>
          <w:p w14:paraId="40E21FC5" w14:textId="69E8FC59" w:rsidR="00CD1C34" w:rsidRPr="00D40ACF" w:rsidRDefault="00330D51" w:rsidP="00AE6CF9">
            <w:pPr>
              <w:rPr>
                <w:noProof/>
                <w:lang w:val="pt-BR"/>
              </w:rPr>
            </w:pPr>
            <w:hyperlink r:id="rId12" w:history="1">
              <w:r>
                <w:rPr>
                  <w:rStyle w:val="Hyperlink"/>
                  <w:noProof/>
                  <w:lang w:val="pt-BR"/>
                </w:rPr>
                <w:t>Portifolio - Projetos</w:t>
              </w:r>
            </w:hyperlink>
          </w:p>
        </w:tc>
        <w:tc>
          <w:tcPr>
            <w:tcW w:w="720" w:type="dxa"/>
          </w:tcPr>
          <w:p w14:paraId="3DE9B1FE" w14:textId="77777777" w:rsidR="00CD1C34" w:rsidRPr="00D40ACF" w:rsidRDefault="00CD1C34" w:rsidP="00CD1C3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495E268E" w14:textId="1A35DD43" w:rsidR="00CD1C34" w:rsidRPr="00D40ACF" w:rsidRDefault="00C1410E" w:rsidP="00CD1C3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  <w:p w14:paraId="14D7029E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Introdução a ciência de dados - 60 Hrs , Data Science Academy em São Paulo</w:t>
            </w:r>
          </w:p>
          <w:p w14:paraId="0D972609" w14:textId="5400D6E6" w:rsidR="00C1410E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04/2022 - 0</w:t>
            </w:r>
            <w:r>
              <w:rPr>
                <w:noProof/>
                <w:lang w:val="pt-BR"/>
              </w:rPr>
              <w:t>6</w:t>
            </w:r>
            <w:r w:rsidRPr="007E345B">
              <w:rPr>
                <w:noProof/>
                <w:lang w:val="pt-BR"/>
              </w:rPr>
              <w:t>/2022</w:t>
            </w:r>
          </w:p>
          <w:p w14:paraId="7D10274E" w14:textId="77777777" w:rsidR="007E345B" w:rsidRPr="00CD1C34" w:rsidRDefault="007E345B" w:rsidP="007E345B">
            <w:pPr>
              <w:rPr>
                <w:noProof/>
                <w:lang w:val="pt-BR" w:bidi="pt-BR"/>
              </w:rPr>
            </w:pPr>
          </w:p>
          <w:p w14:paraId="2F2CBB4D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Python fundamentos para análise de dados - 60 Hrs , Data Science Academy em São Paulo</w:t>
            </w:r>
          </w:p>
          <w:p w14:paraId="6E7E33AD" w14:textId="3BE32816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05/2022 - 0</w:t>
            </w:r>
            <w:r>
              <w:rPr>
                <w:noProof/>
                <w:lang w:val="pt-BR"/>
              </w:rPr>
              <w:t>7</w:t>
            </w:r>
            <w:r w:rsidRPr="007E345B">
              <w:rPr>
                <w:noProof/>
                <w:lang w:val="pt-BR"/>
              </w:rPr>
              <w:t>/2022</w:t>
            </w:r>
          </w:p>
          <w:p w14:paraId="61A2E43C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7C3CACF" w14:textId="77777777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 Acelerador de carreira com Power BI , Empowerdata em São Paulo</w:t>
            </w:r>
          </w:p>
          <w:p w14:paraId="7B3B81B9" w14:textId="71FAA193" w:rsidR="00CD1C34" w:rsidRDefault="007E345B" w:rsidP="007E345B">
            <w:pPr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08/2022 - 0</w:t>
            </w:r>
            <w:r>
              <w:rPr>
                <w:noProof/>
                <w:lang w:val="pt-BR"/>
              </w:rPr>
              <w:t>9</w:t>
            </w:r>
            <w:r w:rsidRPr="007E345B">
              <w:rPr>
                <w:noProof/>
                <w:lang w:val="pt-BR"/>
              </w:rPr>
              <w:t>/2022</w:t>
            </w:r>
          </w:p>
          <w:p w14:paraId="37157F23" w14:textId="4EBB2992" w:rsidR="007E345B" w:rsidRDefault="007E345B" w:rsidP="007E345B">
            <w:pPr>
              <w:rPr>
                <w:noProof/>
                <w:lang w:val="pt-BR"/>
              </w:rPr>
            </w:pPr>
          </w:p>
          <w:p w14:paraId="34BCDF9C" w14:textId="46E58205" w:rsidR="007E345B" w:rsidRPr="007E345B" w:rsidRDefault="007E345B" w:rsidP="007E345B">
            <w:pPr>
              <w:pStyle w:val="Ttulo4"/>
              <w:rPr>
                <w:noProof/>
                <w:lang w:val="pt-BR"/>
              </w:rPr>
            </w:pPr>
            <w:r w:rsidRPr="007E345B">
              <w:rPr>
                <w:noProof/>
                <w:lang w:val="pt-BR"/>
              </w:rPr>
              <w:t>Curso extra-curricular / Profissionalizante em</w:t>
            </w:r>
            <w:r>
              <w:rPr>
                <w:noProof/>
                <w:lang w:val="pt-BR"/>
              </w:rPr>
              <w:t xml:space="preserve"> Java</w:t>
            </w:r>
            <w:r w:rsidRPr="007E345B">
              <w:rPr>
                <w:noProof/>
                <w:lang w:val="pt-BR"/>
              </w:rPr>
              <w:t>,</w:t>
            </w:r>
            <w:r>
              <w:rPr>
                <w:noProof/>
                <w:lang w:val="pt-BR"/>
              </w:rPr>
              <w:t xml:space="preserve"> Udemy</w:t>
            </w:r>
            <w:r w:rsidRPr="007E345B">
              <w:rPr>
                <w:noProof/>
                <w:lang w:val="pt-BR"/>
              </w:rPr>
              <w:t xml:space="preserve"> em São Paulo</w:t>
            </w:r>
          </w:p>
          <w:p w14:paraId="4CDB24C9" w14:textId="7A8FCCEB" w:rsidR="007E345B" w:rsidRDefault="007E345B" w:rsidP="007E345B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</w:t>
            </w:r>
            <w:r w:rsidRPr="007E345B">
              <w:rPr>
                <w:noProof/>
                <w:lang w:val="pt-BR"/>
              </w:rPr>
              <w:t xml:space="preserve">/2022 - </w:t>
            </w:r>
            <w:r>
              <w:rPr>
                <w:noProof/>
                <w:lang w:val="pt-BR"/>
              </w:rPr>
              <w:t>11</w:t>
            </w:r>
            <w:r w:rsidRPr="007E345B">
              <w:rPr>
                <w:noProof/>
                <w:lang w:val="pt-BR"/>
              </w:rPr>
              <w:t>/2022</w:t>
            </w:r>
          </w:p>
          <w:p w14:paraId="6ECF951F" w14:textId="77777777" w:rsidR="007E345B" w:rsidRDefault="007E345B" w:rsidP="007E345B">
            <w:pPr>
              <w:rPr>
                <w:noProof/>
                <w:lang w:val="pt-BR"/>
              </w:rPr>
            </w:pPr>
          </w:p>
          <w:p w14:paraId="1C5CD469" w14:textId="7A9E0F53" w:rsidR="00CD1C34" w:rsidRDefault="00904A13" w:rsidP="00904A13">
            <w:pPr>
              <w:pStyle w:val="Data"/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</w:pPr>
            <w:r w:rsidRPr="00904A13">
              <w:rPr>
                <w:rFonts w:ascii="Trebuchet MS" w:hAnsi="Trebuchet M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Ensino Superior em Análise e desenvolvimento de sistemas,</w:t>
            </w:r>
            <w:r w:rsidRPr="00904A13"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> Anhanguera Educacional em SP</w:t>
            </w:r>
            <w:r>
              <w:rPr>
                <w:rFonts w:ascii="Trebuchet MS" w:hAnsi="Trebuchet MS"/>
                <w:b/>
                <w:bCs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>De 08/2022 até o momento</w:t>
            </w:r>
            <w:r>
              <w:rPr>
                <w:rFonts w:ascii="Trebuchet MS" w:hAnsi="Trebuchet MS"/>
                <w:color w:val="717171"/>
                <w:sz w:val="21"/>
                <w:szCs w:val="21"/>
                <w:shd w:val="clear" w:color="auto" w:fill="FFFFFF"/>
              </w:rPr>
              <w:t>.</w:t>
            </w:r>
          </w:p>
          <w:p w14:paraId="1CBEE288" w14:textId="77777777" w:rsidR="00904A13" w:rsidRPr="00904A13" w:rsidRDefault="00904A13" w:rsidP="00904A13"/>
          <w:sdt>
            <w:sdtPr>
              <w:rPr>
                <w:noProof/>
                <w:lang w:val="pt-BR"/>
              </w:rPr>
              <w:id w:val="1001553383"/>
              <w:placeholder>
                <w:docPart w:val="B97A1A0C773F45B293079428A5FAC639"/>
              </w:placeholder>
              <w:temporary/>
              <w:showingPlcHdr/>
              <w15:appearance w15:val="hidden"/>
            </w:sdtPr>
            <w:sdtContent>
              <w:p w14:paraId="304D8D79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06DAC061" w14:textId="77777777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Assistente Patrimonial, DHL SUPPLY CHAIN em São Paulo</w:t>
            </w:r>
          </w:p>
          <w:p w14:paraId="1E146592" w14:textId="6E9A0657" w:rsidR="00403E7D" w:rsidRPr="00403E7D" w:rsidRDefault="00403E7D" w:rsidP="00403E7D">
            <w:pPr>
              <w:pStyle w:val="Ttulo4"/>
              <w:rPr>
                <w:b w:val="0"/>
                <w:bCs/>
                <w:noProof/>
                <w:lang w:val="pt-BR"/>
              </w:rPr>
            </w:pPr>
            <w:r w:rsidRPr="00403E7D">
              <w:rPr>
                <w:b w:val="0"/>
                <w:bCs/>
                <w:noProof/>
                <w:lang w:val="pt-BR"/>
              </w:rPr>
              <w:t>03/2022 - Atual</w:t>
            </w:r>
          </w:p>
          <w:p w14:paraId="249DB831" w14:textId="70B3E365" w:rsidR="00403E7D" w:rsidRPr="00403E7D" w:rsidRDefault="00403E7D" w:rsidP="00403E7D">
            <w:pPr>
              <w:pStyle w:val="Ttulo4"/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Segurança Patrimonial (Assistente)</w:t>
            </w:r>
          </w:p>
          <w:p w14:paraId="5336EAE2" w14:textId="51AFE6DF" w:rsidR="00CD1C34" w:rsidRPr="00D40ACF" w:rsidRDefault="00403E7D" w:rsidP="00403E7D">
            <w:pPr>
              <w:rPr>
                <w:noProof/>
                <w:lang w:val="pt-BR"/>
              </w:rPr>
            </w:pPr>
            <w:r w:rsidRPr="00403E7D">
              <w:rPr>
                <w:noProof/>
                <w:lang w:val="pt-BR"/>
              </w:rPr>
              <w:t>Zelar e proteger a integridade fisica e do patrimônio privado do nosso cliente, realizar auditorias e inspeções no setor logístico, administrar escalas e desenvolver relatórios por meio das ferramentas Excel e Power BI.</w:t>
            </w:r>
          </w:p>
          <w:p w14:paraId="3DB9C624" w14:textId="4257139F" w:rsidR="00C1410E" w:rsidRPr="00C1410E" w:rsidRDefault="00C1410E" w:rsidP="00CD1C34">
            <w:pPr>
              <w:rPr>
                <w:b/>
                <w:bCs/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4B0580E56BE4324A632058D64D6202A"/>
              </w:placeholder>
              <w:temporary/>
              <w:showingPlcHdr/>
              <w15:appearance w15:val="hidden"/>
            </w:sdtPr>
            <w:sdtContent>
              <w:p w14:paraId="642FC1D2" w14:textId="77777777" w:rsidR="00CD1C34" w:rsidRPr="00D40ACF" w:rsidRDefault="00CD1C34" w:rsidP="00CD1C3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5481206A" w14:textId="1C8C5974" w:rsidR="002D213B" w:rsidRDefault="00C1410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Java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Lógica de Programação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</w:t>
            </w:r>
            <w:r w:rsidR="002D21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ava/</w:t>
            </w:r>
            <w:r w:rsidR="006E542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Programação Orientação a Objetos</w:t>
            </w:r>
          </w:p>
          <w:p w14:paraId="0CF27F22" w14:textId="77777777" w:rsidR="002D213B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Analise de dados com Python</w:t>
            </w:r>
          </w:p>
          <w:p w14:paraId="0DADC3FC" w14:textId="3BB3D21C" w:rsidR="006E542E" w:rsidRDefault="002D213B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Automação com Python</w:t>
            </w:r>
            <w:r w:rsidR="00C1410E">
              <w:rPr>
                <w:rFonts w:ascii="Segoe UI" w:hAnsi="Segoe UI" w:cs="Segoe UI"/>
                <w:sz w:val="21"/>
                <w:szCs w:val="21"/>
              </w:rPr>
              <w:br/>
            </w:r>
            <w:r w:rsidR="00C1410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Banco de dados (MySql)</w:t>
            </w:r>
          </w:p>
          <w:p w14:paraId="1B4F514D" w14:textId="07C60776" w:rsid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Excel Avançado</w:t>
            </w:r>
          </w:p>
          <w:p w14:paraId="7CF03ABD" w14:textId="064EE52B" w:rsidR="006E542E" w:rsidRPr="006E542E" w:rsidRDefault="006E542E" w:rsidP="00CD1C3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Power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BI Avançado</w:t>
            </w:r>
          </w:p>
          <w:p w14:paraId="183D9A4F" w14:textId="50A0AE97" w:rsidR="00CD1C34" w:rsidRDefault="00C1410E" w:rsidP="00CD1C34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br/>
            </w:r>
          </w:p>
          <w:p w14:paraId="0E5589D1" w14:textId="77777777" w:rsidR="00CD1C34" w:rsidRPr="00D40ACF" w:rsidRDefault="00CD1C34" w:rsidP="00CD1C34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66830C1D" w14:textId="77777777" w:rsidR="0043117B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26FB" w14:textId="77777777" w:rsidR="00C02487" w:rsidRDefault="00C02487" w:rsidP="000C45FF">
      <w:r>
        <w:separator/>
      </w:r>
    </w:p>
  </w:endnote>
  <w:endnote w:type="continuationSeparator" w:id="0">
    <w:p w14:paraId="5EA1169D" w14:textId="77777777" w:rsidR="00C02487" w:rsidRDefault="00C0248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4A79" w14:textId="77777777" w:rsidR="00C02487" w:rsidRDefault="00C02487" w:rsidP="000C45FF">
      <w:r>
        <w:separator/>
      </w:r>
    </w:p>
  </w:footnote>
  <w:footnote w:type="continuationSeparator" w:id="0">
    <w:p w14:paraId="0EE94B7A" w14:textId="77777777" w:rsidR="00C02487" w:rsidRDefault="00C0248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5C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06EA45" wp14:editId="4B564D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1917005">
    <w:abstractNumId w:val="10"/>
  </w:num>
  <w:num w:numId="2" w16cid:durableId="959453043">
    <w:abstractNumId w:val="11"/>
  </w:num>
  <w:num w:numId="3" w16cid:durableId="854071647">
    <w:abstractNumId w:val="8"/>
  </w:num>
  <w:num w:numId="4" w16cid:durableId="661549076">
    <w:abstractNumId w:val="3"/>
  </w:num>
  <w:num w:numId="5" w16cid:durableId="1592929943">
    <w:abstractNumId w:val="2"/>
  </w:num>
  <w:num w:numId="6" w16cid:durableId="778379760">
    <w:abstractNumId w:val="1"/>
  </w:num>
  <w:num w:numId="7" w16cid:durableId="2098671643">
    <w:abstractNumId w:val="0"/>
  </w:num>
  <w:num w:numId="8" w16cid:durableId="2071729430">
    <w:abstractNumId w:val="9"/>
  </w:num>
  <w:num w:numId="9" w16cid:durableId="49043882">
    <w:abstractNumId w:val="7"/>
  </w:num>
  <w:num w:numId="10" w16cid:durableId="1071849366">
    <w:abstractNumId w:val="6"/>
  </w:num>
  <w:num w:numId="11" w16cid:durableId="136185600">
    <w:abstractNumId w:val="5"/>
  </w:num>
  <w:num w:numId="12" w16cid:durableId="316299012">
    <w:abstractNumId w:val="4"/>
  </w:num>
  <w:num w:numId="13" w16cid:durableId="41636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9"/>
    <w:rsid w:val="00036450"/>
    <w:rsid w:val="000537C0"/>
    <w:rsid w:val="00094499"/>
    <w:rsid w:val="000C45FF"/>
    <w:rsid w:val="000E3FD1"/>
    <w:rsid w:val="000F504F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13B"/>
    <w:rsid w:val="002D3CA3"/>
    <w:rsid w:val="002D5281"/>
    <w:rsid w:val="0030481B"/>
    <w:rsid w:val="003156FC"/>
    <w:rsid w:val="003254B5"/>
    <w:rsid w:val="00330D51"/>
    <w:rsid w:val="00333B41"/>
    <w:rsid w:val="0037121F"/>
    <w:rsid w:val="003A6B7D"/>
    <w:rsid w:val="003B06CA"/>
    <w:rsid w:val="003D3ABB"/>
    <w:rsid w:val="003D6535"/>
    <w:rsid w:val="003E393F"/>
    <w:rsid w:val="00403E7D"/>
    <w:rsid w:val="004071FC"/>
    <w:rsid w:val="004142CD"/>
    <w:rsid w:val="00445947"/>
    <w:rsid w:val="00462722"/>
    <w:rsid w:val="00466E7F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6E542E"/>
    <w:rsid w:val="00715FCB"/>
    <w:rsid w:val="00743101"/>
    <w:rsid w:val="007456DF"/>
    <w:rsid w:val="007775E1"/>
    <w:rsid w:val="007867A0"/>
    <w:rsid w:val="007927F5"/>
    <w:rsid w:val="007D4DDB"/>
    <w:rsid w:val="007E345B"/>
    <w:rsid w:val="00802CA0"/>
    <w:rsid w:val="00904A13"/>
    <w:rsid w:val="009260CD"/>
    <w:rsid w:val="00941BED"/>
    <w:rsid w:val="00952C25"/>
    <w:rsid w:val="00A2118D"/>
    <w:rsid w:val="00A238A5"/>
    <w:rsid w:val="00A2629B"/>
    <w:rsid w:val="00A747C9"/>
    <w:rsid w:val="00AD76E2"/>
    <w:rsid w:val="00AE6CF9"/>
    <w:rsid w:val="00B06E40"/>
    <w:rsid w:val="00B10D2A"/>
    <w:rsid w:val="00B20152"/>
    <w:rsid w:val="00B359E4"/>
    <w:rsid w:val="00B57D98"/>
    <w:rsid w:val="00B70850"/>
    <w:rsid w:val="00C02487"/>
    <w:rsid w:val="00C066B6"/>
    <w:rsid w:val="00C1410E"/>
    <w:rsid w:val="00C37BA1"/>
    <w:rsid w:val="00C4674C"/>
    <w:rsid w:val="00C506CF"/>
    <w:rsid w:val="00C72BED"/>
    <w:rsid w:val="00C80034"/>
    <w:rsid w:val="00C9578B"/>
    <w:rsid w:val="00CB0055"/>
    <w:rsid w:val="00CC0C6D"/>
    <w:rsid w:val="00CD1C34"/>
    <w:rsid w:val="00CD7A45"/>
    <w:rsid w:val="00D04BFE"/>
    <w:rsid w:val="00D2522B"/>
    <w:rsid w:val="00D40ACF"/>
    <w:rsid w:val="00D422DE"/>
    <w:rsid w:val="00D5459D"/>
    <w:rsid w:val="00DA1F4D"/>
    <w:rsid w:val="00DD172A"/>
    <w:rsid w:val="00E23D09"/>
    <w:rsid w:val="00E25A26"/>
    <w:rsid w:val="00E4381A"/>
    <w:rsid w:val="00E55D74"/>
    <w:rsid w:val="00F0231D"/>
    <w:rsid w:val="00F60274"/>
    <w:rsid w:val="00F60676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AEF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t.ly/3SamT1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iagoMoreiraPimentel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tiago-pimentel-aa367917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pt-BR%7b34EE2D7B-3B3A-4B78-A92F-B980A501E727%7d\%7b6FDCF7BA-6085-48F8-B765-01BE6AF176B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254EE619A4957B7F37FEFA28A2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786DA-452D-431B-8E57-CC8275BD04A6}"/>
      </w:docPartPr>
      <w:docPartBody>
        <w:p w:rsidR="009B19EE" w:rsidRDefault="008D1B5D" w:rsidP="008D1B5D">
          <w:pPr>
            <w:pStyle w:val="CE2254EE619A4957B7F37FEFA28A26A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3135C3E29F2F4D1A907FC9447CAFC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C0631-792E-4ED0-8D20-DC58DCD01D88}"/>
      </w:docPartPr>
      <w:docPartBody>
        <w:p w:rsidR="009B19EE" w:rsidRDefault="008D1B5D" w:rsidP="008D1B5D">
          <w:pPr>
            <w:pStyle w:val="3135C3E29F2F4D1A907FC9447CAFC59D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9B257EBB6F704032810C999A595F8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E5913-B0B6-4659-BAB1-243DEC45C5B6}"/>
      </w:docPartPr>
      <w:docPartBody>
        <w:p w:rsidR="009B19EE" w:rsidRDefault="008D1B5D" w:rsidP="008D1B5D">
          <w:pPr>
            <w:pStyle w:val="9B257EBB6F704032810C999A595F87D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97A1A0C773F45B293079428A5FAC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6B923-9AD2-445C-8FF8-11823BD558CF}"/>
      </w:docPartPr>
      <w:docPartBody>
        <w:p w:rsidR="009B19EE" w:rsidRDefault="008D1B5D" w:rsidP="008D1B5D">
          <w:pPr>
            <w:pStyle w:val="B97A1A0C773F45B293079428A5FAC63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24B0580E56BE4324A632058D64D620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8B42C-CCD2-48AD-A00C-94F73A6DAC3C}"/>
      </w:docPartPr>
      <w:docPartBody>
        <w:p w:rsidR="009B19EE" w:rsidRDefault="008D1B5D" w:rsidP="008D1B5D">
          <w:pPr>
            <w:pStyle w:val="24B0580E56BE4324A632058D64D6202A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64FD"/>
    <w:rsid w:val="008D1B5D"/>
    <w:rsid w:val="009B19EE"/>
    <w:rsid w:val="00A51300"/>
    <w:rsid w:val="00B0640D"/>
    <w:rsid w:val="00C115F1"/>
    <w:rsid w:val="00E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8D1B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2254EE619A4957B7F37FEFA28A26AD">
    <w:name w:val="CE2254EE619A4957B7F37FEFA28A26AD"/>
    <w:rsid w:val="008D1B5D"/>
  </w:style>
  <w:style w:type="paragraph" w:customStyle="1" w:styleId="3135C3E29F2F4D1A907FC9447CAFC59D">
    <w:name w:val="3135C3E29F2F4D1A907FC9447CAFC59D"/>
    <w:rsid w:val="008D1B5D"/>
  </w:style>
  <w:style w:type="paragraph" w:customStyle="1" w:styleId="9B257EBB6F704032810C999A595F87D0">
    <w:name w:val="9B257EBB6F704032810C999A595F87D0"/>
    <w:rsid w:val="008D1B5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7A1A0C773F45B293079428A5FAC639">
    <w:name w:val="B97A1A0C773F45B293079428A5FAC639"/>
    <w:rsid w:val="008D1B5D"/>
  </w:style>
  <w:style w:type="paragraph" w:customStyle="1" w:styleId="24B0580E56BE4324A632058D64D6202A">
    <w:name w:val="24B0580E56BE4324A632058D64D6202A"/>
    <w:rsid w:val="008D1B5D"/>
  </w:style>
  <w:style w:type="character" w:customStyle="1" w:styleId="Ttulo2Char">
    <w:name w:val="Título 2 Char"/>
    <w:basedOn w:val="Fontepargpadro"/>
    <w:link w:val="Ttulo2"/>
    <w:uiPriority w:val="9"/>
    <w:rsid w:val="008D1B5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0BDB8B-A9D9-46BD-893F-32A6E01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{6FDCF7BA-6085-48F8-B765-01BE6AF176B9}tf00546271_win32</Template>
  <TotalTime>0</TotalTime>
  <Pages>1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2021-08-14T13:55:00Z</dcterms:created>
  <dcterms:modified xsi:type="dcterms:W3CDTF">2022-10-18T21:09:00Z</dcterms:modified>
</cp:coreProperties>
</file>